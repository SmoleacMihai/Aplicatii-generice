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single" w:sz="4" w:space="0" w:color="6EAA46"/>
          <w:left w:val="single" w:sz="4" w:space="0" w:color="6EAA46"/>
          <w:bottom w:val="single" w:sz="4" w:space="0" w:color="6EAA46"/>
          <w:right w:val="single" w:sz="4" w:space="0" w:color="6EAA46"/>
          <w:insideH w:val="single" w:sz="4" w:space="0" w:color="6EAA46"/>
          <w:insideV w:val="single" w:sz="4" w:space="0" w:color="6EAA46"/>
        </w:tblBorders>
        <w:tblLook w:val="04A0" w:firstRow="1" w:lastRow="0" w:firstColumn="1" w:lastColumn="0" w:noHBand="0" w:noVBand="1"/>
      </w:tblPr>
      <w:tblGrid>
        <w:gridCol w:w="2830"/>
        <w:gridCol w:w="3211"/>
        <w:gridCol w:w="3021"/>
      </w:tblGrid>
      <w:tr w:rsidR="00A925B2" w:rsidTr="00295CE4">
        <w:trPr>
          <w:trHeight w:val="567"/>
        </w:trPr>
        <w:tc>
          <w:tcPr>
            <w:tcW w:w="2830" w:type="dxa"/>
            <w:vMerge w:val="restart"/>
            <w:vAlign w:val="center"/>
          </w:tcPr>
          <w:p w:rsidR="00A925B2" w:rsidRDefault="00A925B2" w:rsidP="00A925B2">
            <w:pPr>
              <w:jc w:val="center"/>
            </w:pPr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C239AF1" wp14:editId="16A70274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-3810</wp:posOffset>
                  </wp:positionV>
                  <wp:extent cx="1645920" cy="1141095"/>
                  <wp:effectExtent l="0" t="0" r="0" b="1905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114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sdt>
          <w:sdtPr>
            <w:rPr>
              <w:rFonts w:cstheme="minorHAnsi"/>
              <w:b/>
              <w:bCs/>
              <w:color w:val="FFFFFF" w:themeColor="background1"/>
              <w:lang w:val="ro-RO"/>
            </w:rPr>
            <w:id w:val="-2109644680"/>
            <w:lock w:val="sdtContentLocked"/>
            <w:placeholder>
              <w:docPart w:val="3909FAD5DB994FC78E445166CDEE74CE"/>
            </w:placeholder>
            <w:text/>
          </w:sdtPr>
          <w:sdtEndPr/>
          <w:sdtContent>
            <w:tc>
              <w:tcPr>
                <w:tcW w:w="6232" w:type="dxa"/>
                <w:gridSpan w:val="2"/>
                <w:shd w:val="clear" w:color="auto" w:fill="508232"/>
                <w:vAlign w:val="center"/>
              </w:tcPr>
              <w:p w:rsidR="00A925B2" w:rsidRPr="00295CE4" w:rsidRDefault="00295CE4" w:rsidP="00295CE4">
                <w:pPr>
                  <w:jc w:val="center"/>
                  <w:rPr>
                    <w:rFonts w:cstheme="minorHAnsi"/>
                    <w:b/>
                    <w:bCs/>
                    <w:color w:val="FFFFFF" w:themeColor="background1"/>
                    <w:lang w:val="ro-RO"/>
                  </w:rPr>
                </w:pPr>
                <w:r w:rsidRPr="009C17AC">
                  <w:rPr>
                    <w:rFonts w:cstheme="minorHAnsi"/>
                    <w:b/>
                    <w:bCs/>
                    <w:color w:val="FFFFFF" w:themeColor="background1"/>
                    <w:lang w:val="ro-RO"/>
                  </w:rPr>
                  <w:t>Formular de înregistrare</w:t>
                </w:r>
              </w:p>
            </w:tc>
          </w:sdtContent>
        </w:sdt>
      </w:tr>
      <w:tr w:rsidR="00A925B2" w:rsidTr="00295CE4">
        <w:trPr>
          <w:trHeight w:val="1417"/>
        </w:trPr>
        <w:tc>
          <w:tcPr>
            <w:tcW w:w="2830" w:type="dxa"/>
            <w:vMerge/>
          </w:tcPr>
          <w:p w:rsidR="00A925B2" w:rsidRDefault="00A925B2"/>
        </w:tc>
        <w:sdt>
          <w:sdtPr>
            <w:rPr>
              <w:rFonts w:ascii="Century Schoolbook" w:hAnsi="Century Schoolbook"/>
              <w:color w:val="538135" w:themeColor="accent6" w:themeShade="BF"/>
              <w:sz w:val="32"/>
              <w:szCs w:val="32"/>
              <w:lang w:val="ro-RO"/>
            </w:rPr>
            <w:id w:val="648718171"/>
            <w:lock w:val="sdtContentLocked"/>
            <w:placeholder>
              <w:docPart w:val="3909FAD5DB994FC78E445166CDEE74CE"/>
            </w:placeholder>
            <w:text/>
          </w:sdtPr>
          <w:sdtEndPr/>
          <w:sdtContent>
            <w:tc>
              <w:tcPr>
                <w:tcW w:w="6232" w:type="dxa"/>
                <w:gridSpan w:val="2"/>
                <w:vAlign w:val="center"/>
              </w:tcPr>
              <w:p w:rsidR="00A925B2" w:rsidRPr="00295CE4" w:rsidRDefault="00295CE4" w:rsidP="00295CE4">
                <w:pPr>
                  <w:jc w:val="center"/>
                  <w:rPr>
                    <w:rFonts w:ascii="Century Schoolbook" w:hAnsi="Century Schoolbook"/>
                    <w:sz w:val="32"/>
                    <w:szCs w:val="32"/>
                    <w:lang w:val="ro-RO"/>
                  </w:rPr>
                </w:pPr>
                <w:r w:rsidRPr="00295CE4">
                  <w:rPr>
                    <w:rFonts w:ascii="Century Schoolbook" w:hAnsi="Century Schoolbook"/>
                    <w:color w:val="538135" w:themeColor="accent6" w:themeShade="BF"/>
                    <w:sz w:val="32"/>
                    <w:szCs w:val="32"/>
                    <w:lang w:val="ro-RO"/>
                  </w:rPr>
                  <w:t>INTERUNIVERSITAREA 2021</w:t>
                </w:r>
              </w:p>
            </w:tc>
          </w:sdtContent>
        </w:sdt>
      </w:tr>
      <w:tr w:rsidR="00A925B2" w:rsidTr="00A925B2">
        <w:trPr>
          <w:trHeight w:val="454"/>
        </w:trPr>
        <w:tc>
          <w:tcPr>
            <w:tcW w:w="9062" w:type="dxa"/>
            <w:gridSpan w:val="3"/>
            <w:shd w:val="clear" w:color="auto" w:fill="A8D08D" w:themeFill="accent6" w:themeFillTint="99"/>
          </w:tcPr>
          <w:p w:rsidR="00A925B2" w:rsidRDefault="00A925B2"/>
        </w:tc>
      </w:tr>
      <w:tr w:rsidR="00A925B2" w:rsidTr="00295CE4">
        <w:trPr>
          <w:trHeight w:val="567"/>
        </w:trPr>
        <w:tc>
          <w:tcPr>
            <w:tcW w:w="2830" w:type="dxa"/>
            <w:vMerge w:val="restart"/>
          </w:tcPr>
          <w:p w:rsidR="00A925B2" w:rsidRDefault="00A925B2"/>
        </w:tc>
        <w:tc>
          <w:tcPr>
            <w:tcW w:w="3211" w:type="dxa"/>
            <w:vAlign w:val="center"/>
          </w:tcPr>
          <w:p w:rsidR="00A925B2" w:rsidRPr="00295CE4" w:rsidRDefault="00BD27B3" w:rsidP="00BD27B3">
            <w:pPr>
              <w:rPr>
                <w:rFonts w:ascii="Constantia" w:hAnsi="Constantia"/>
                <w:sz w:val="24"/>
                <w:szCs w:val="24"/>
                <w:lang w:val="ro-RO"/>
              </w:rPr>
            </w:pPr>
            <w:r>
              <w:rPr>
                <w:rFonts w:ascii="Constantia" w:hAnsi="Constantia"/>
                <w:sz w:val="24"/>
                <w:szCs w:val="24"/>
                <w:lang w:val="ro-RO"/>
              </w:rPr>
              <w:t>Nume</w:t>
            </w:r>
          </w:p>
        </w:tc>
        <w:sdt>
          <w:sdtPr>
            <w:rPr>
              <w:rFonts w:ascii="Century" w:hAnsi="Century"/>
              <w:i/>
              <w:iCs/>
              <w:sz w:val="24"/>
              <w:szCs w:val="24"/>
            </w:rPr>
            <w:alias w:val="Nume"/>
            <w:tag w:val="Nume"/>
            <w:id w:val="-2096703472"/>
            <w:placeholder>
              <w:docPart w:val="5075E34E92F341D1919762B1C3596C3A"/>
            </w:placeholder>
            <w:showingPlcHdr/>
            <w:text/>
          </w:sdtPr>
          <w:sdtEndPr/>
          <w:sdtContent>
            <w:tc>
              <w:tcPr>
                <w:tcW w:w="3021" w:type="dxa"/>
                <w:vAlign w:val="center"/>
              </w:tcPr>
              <w:p w:rsidR="00A925B2" w:rsidRPr="00BD27B3" w:rsidRDefault="00BD27B3" w:rsidP="00295CE4">
                <w:pPr>
                  <w:rPr>
                    <w:rFonts w:ascii="Century" w:hAnsi="Century"/>
                    <w:i/>
                    <w:iCs/>
                    <w:sz w:val="24"/>
                    <w:szCs w:val="24"/>
                  </w:rPr>
                </w:pPr>
                <w:r>
                  <w:rPr>
                    <w:rStyle w:val="a4"/>
                    <w:lang w:val="ro-RO"/>
                  </w:rPr>
                  <w:t>Inserează numele</w:t>
                </w:r>
              </w:p>
            </w:tc>
          </w:sdtContent>
        </w:sdt>
      </w:tr>
      <w:tr w:rsidR="00A925B2" w:rsidTr="00295CE4">
        <w:trPr>
          <w:trHeight w:val="567"/>
        </w:trPr>
        <w:tc>
          <w:tcPr>
            <w:tcW w:w="2830" w:type="dxa"/>
            <w:vMerge/>
          </w:tcPr>
          <w:p w:rsidR="00A925B2" w:rsidRDefault="00A925B2"/>
        </w:tc>
        <w:tc>
          <w:tcPr>
            <w:tcW w:w="3211" w:type="dxa"/>
            <w:vAlign w:val="center"/>
          </w:tcPr>
          <w:p w:rsidR="00A925B2" w:rsidRPr="00BD27B3" w:rsidRDefault="00BD27B3" w:rsidP="00BD27B3">
            <w:pPr>
              <w:rPr>
                <w:rFonts w:ascii="Constantia" w:hAnsi="Constantia"/>
                <w:sz w:val="24"/>
                <w:szCs w:val="24"/>
                <w:lang w:val="ro-RO"/>
              </w:rPr>
            </w:pPr>
            <w:r>
              <w:rPr>
                <w:rFonts w:ascii="Constantia" w:hAnsi="Constantia"/>
                <w:sz w:val="24"/>
                <w:szCs w:val="24"/>
                <w:lang w:val="ro-RO"/>
              </w:rPr>
              <w:t>Prenume</w:t>
            </w:r>
          </w:p>
        </w:tc>
        <w:sdt>
          <w:sdtPr>
            <w:rPr>
              <w:rFonts w:ascii="Century" w:hAnsi="Century"/>
              <w:i/>
              <w:iCs/>
              <w:sz w:val="24"/>
              <w:szCs w:val="24"/>
            </w:rPr>
            <w:alias w:val="Prenume"/>
            <w:tag w:val="Prenume"/>
            <w:id w:val="2017645350"/>
            <w:placeholder>
              <w:docPart w:val="2221B6789C98475A819D73BF8C4C7EAD"/>
            </w:placeholder>
            <w:showingPlcHdr/>
            <w:text/>
          </w:sdtPr>
          <w:sdtEndPr/>
          <w:sdtContent>
            <w:tc>
              <w:tcPr>
                <w:tcW w:w="3021" w:type="dxa"/>
                <w:vAlign w:val="center"/>
              </w:tcPr>
              <w:p w:rsidR="00A925B2" w:rsidRPr="00BD27B3" w:rsidRDefault="007346EA" w:rsidP="00295CE4">
                <w:pPr>
                  <w:rPr>
                    <w:rFonts w:ascii="Century" w:hAnsi="Century"/>
                    <w:i/>
                    <w:iCs/>
                    <w:sz w:val="24"/>
                    <w:szCs w:val="24"/>
                  </w:rPr>
                </w:pPr>
                <w:r>
                  <w:rPr>
                    <w:rStyle w:val="a4"/>
                    <w:lang w:val="ro-RO"/>
                  </w:rPr>
                  <w:t>Prenume</w:t>
                </w:r>
              </w:p>
            </w:tc>
          </w:sdtContent>
        </w:sdt>
      </w:tr>
      <w:tr w:rsidR="00A925B2" w:rsidTr="00295CE4">
        <w:trPr>
          <w:trHeight w:val="567"/>
        </w:trPr>
        <w:tc>
          <w:tcPr>
            <w:tcW w:w="2830" w:type="dxa"/>
            <w:vMerge/>
          </w:tcPr>
          <w:p w:rsidR="00A925B2" w:rsidRDefault="00A925B2"/>
        </w:tc>
        <w:tc>
          <w:tcPr>
            <w:tcW w:w="3211" w:type="dxa"/>
            <w:vAlign w:val="center"/>
          </w:tcPr>
          <w:p w:rsidR="00A925B2" w:rsidRPr="00BD27B3" w:rsidRDefault="00BD27B3" w:rsidP="00BD27B3">
            <w:pPr>
              <w:rPr>
                <w:rFonts w:ascii="Constantia" w:hAnsi="Constantia"/>
                <w:sz w:val="24"/>
                <w:szCs w:val="24"/>
                <w:lang w:val="ro-RO"/>
              </w:rPr>
            </w:pPr>
            <w:r>
              <w:rPr>
                <w:rFonts w:ascii="Constantia" w:hAnsi="Constantia"/>
                <w:sz w:val="24"/>
                <w:szCs w:val="24"/>
                <w:lang w:val="ro-RO"/>
              </w:rPr>
              <w:t>Data înregistrării</w:t>
            </w:r>
          </w:p>
        </w:tc>
        <w:sdt>
          <w:sdtPr>
            <w:rPr>
              <w:rFonts w:ascii="Century" w:hAnsi="Century"/>
              <w:i/>
              <w:iCs/>
              <w:sz w:val="24"/>
              <w:szCs w:val="24"/>
            </w:rPr>
            <w:alias w:val="Selecteaza_Data"/>
            <w:tag w:val="Selecteaza_Data"/>
            <w:id w:val="1560738884"/>
            <w:placeholder>
              <w:docPart w:val="45E056DF7A64436F9DE58D7BE93C4282"/>
            </w:placeholder>
            <w:showingPlcHdr/>
            <w:date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3021" w:type="dxa"/>
                <w:vAlign w:val="center"/>
              </w:tcPr>
              <w:p w:rsidR="00A925B2" w:rsidRPr="00BD27B3" w:rsidRDefault="007346EA" w:rsidP="00295CE4">
                <w:pPr>
                  <w:rPr>
                    <w:rFonts w:ascii="Century" w:hAnsi="Century"/>
                    <w:i/>
                    <w:iCs/>
                    <w:sz w:val="24"/>
                    <w:szCs w:val="24"/>
                  </w:rPr>
                </w:pPr>
                <w:r>
                  <w:rPr>
                    <w:rStyle w:val="a4"/>
                    <w:lang w:val="ro-RO"/>
                  </w:rPr>
                  <w:t>Data</w:t>
                </w:r>
              </w:p>
            </w:tc>
          </w:sdtContent>
        </w:sdt>
      </w:tr>
      <w:tr w:rsidR="00A925B2" w:rsidTr="00295CE4">
        <w:trPr>
          <w:trHeight w:val="567"/>
        </w:trPr>
        <w:tc>
          <w:tcPr>
            <w:tcW w:w="2830" w:type="dxa"/>
            <w:vMerge/>
          </w:tcPr>
          <w:p w:rsidR="00A925B2" w:rsidRDefault="00A925B2"/>
        </w:tc>
        <w:tc>
          <w:tcPr>
            <w:tcW w:w="3211" w:type="dxa"/>
            <w:vAlign w:val="center"/>
          </w:tcPr>
          <w:p w:rsidR="00A925B2" w:rsidRPr="00BD27B3" w:rsidRDefault="00BD27B3" w:rsidP="00BD27B3">
            <w:pPr>
              <w:rPr>
                <w:rFonts w:ascii="Constantia" w:hAnsi="Constantia"/>
                <w:sz w:val="24"/>
                <w:szCs w:val="24"/>
                <w:lang w:val="ro-RO"/>
              </w:rPr>
            </w:pPr>
            <w:r>
              <w:rPr>
                <w:rFonts w:ascii="Constantia" w:hAnsi="Constantia"/>
                <w:sz w:val="24"/>
                <w:szCs w:val="24"/>
                <w:lang w:val="ro-RO"/>
              </w:rPr>
              <w:t>Universitatea de studiu</w:t>
            </w:r>
          </w:p>
        </w:tc>
        <w:sdt>
          <w:sdtPr>
            <w:rPr>
              <w:rFonts w:ascii="Century" w:hAnsi="Century"/>
              <w:i/>
              <w:iCs/>
              <w:sz w:val="24"/>
              <w:szCs w:val="24"/>
            </w:rPr>
            <w:alias w:val="Universitate"/>
            <w:tag w:val="Universitate"/>
            <w:id w:val="-715353197"/>
            <w:placeholder>
              <w:docPart w:val="D4FEB31426434FE3AD314816BEB79E32"/>
            </w:placeholder>
            <w:showingPlcHdr/>
            <w:text/>
          </w:sdtPr>
          <w:sdtEndPr/>
          <w:sdtContent>
            <w:tc>
              <w:tcPr>
                <w:tcW w:w="3021" w:type="dxa"/>
                <w:vAlign w:val="center"/>
              </w:tcPr>
              <w:p w:rsidR="00A925B2" w:rsidRPr="00BD27B3" w:rsidRDefault="007346EA" w:rsidP="00295CE4">
                <w:pPr>
                  <w:rPr>
                    <w:rFonts w:ascii="Century" w:hAnsi="Century"/>
                    <w:i/>
                    <w:iCs/>
                    <w:sz w:val="24"/>
                    <w:szCs w:val="24"/>
                  </w:rPr>
                </w:pPr>
                <w:r>
                  <w:rPr>
                    <w:rStyle w:val="a4"/>
                    <w:lang w:val="ro-RO"/>
                  </w:rPr>
                  <w:t>Universitatea de studiu</w:t>
                </w:r>
              </w:p>
            </w:tc>
          </w:sdtContent>
        </w:sdt>
      </w:tr>
      <w:tr w:rsidR="00A925B2" w:rsidTr="00295CE4">
        <w:trPr>
          <w:trHeight w:val="567"/>
        </w:trPr>
        <w:tc>
          <w:tcPr>
            <w:tcW w:w="2830" w:type="dxa"/>
            <w:vMerge/>
          </w:tcPr>
          <w:p w:rsidR="00A925B2" w:rsidRDefault="00A925B2"/>
        </w:tc>
        <w:tc>
          <w:tcPr>
            <w:tcW w:w="3211" w:type="dxa"/>
            <w:vAlign w:val="center"/>
          </w:tcPr>
          <w:p w:rsidR="00A925B2" w:rsidRPr="00BD27B3" w:rsidRDefault="00BD27B3" w:rsidP="00BD27B3">
            <w:pPr>
              <w:rPr>
                <w:rFonts w:ascii="Constantia" w:hAnsi="Constantia"/>
                <w:sz w:val="24"/>
                <w:szCs w:val="24"/>
                <w:lang w:val="ro-RO"/>
              </w:rPr>
            </w:pPr>
            <w:r>
              <w:rPr>
                <w:rFonts w:ascii="Constantia" w:hAnsi="Constantia"/>
                <w:sz w:val="24"/>
                <w:szCs w:val="24"/>
                <w:lang w:val="ro-RO"/>
              </w:rPr>
              <w:t>Facultate (în cadrul USARB)</w:t>
            </w:r>
          </w:p>
        </w:tc>
        <w:sdt>
          <w:sdtPr>
            <w:rPr>
              <w:rFonts w:ascii="Century" w:hAnsi="Century"/>
              <w:i/>
              <w:iCs/>
              <w:sz w:val="24"/>
              <w:szCs w:val="24"/>
            </w:rPr>
            <w:alias w:val="Alege"/>
            <w:tag w:val="Alege"/>
            <w:id w:val="487294052"/>
            <w:placeholder>
              <w:docPart w:val="0026D2C4E8E04055B71E164C7CBF3673"/>
            </w:placeholder>
            <w:showingPlcHdr/>
            <w:comboBox>
              <w:listItem w:displayText="FL" w:value="FL"/>
              <w:listItem w:displayText="SREM" w:value="SREM"/>
              <w:listItem w:displayText="SEPA" w:value="SEPA"/>
              <w:listItem w:displayText="DSS" w:value="DSS"/>
            </w:comboBox>
          </w:sdtPr>
          <w:sdtEndPr/>
          <w:sdtContent>
            <w:tc>
              <w:tcPr>
                <w:tcW w:w="3021" w:type="dxa"/>
                <w:vAlign w:val="center"/>
              </w:tcPr>
              <w:p w:rsidR="00A925B2" w:rsidRPr="00BD27B3" w:rsidRDefault="00071DF1" w:rsidP="00295CE4">
                <w:pPr>
                  <w:rPr>
                    <w:rFonts w:ascii="Century" w:hAnsi="Century"/>
                    <w:i/>
                    <w:iCs/>
                    <w:sz w:val="24"/>
                    <w:szCs w:val="24"/>
                  </w:rPr>
                </w:pPr>
                <w:r>
                  <w:rPr>
                    <w:rStyle w:val="a4"/>
                    <w:lang w:val="ro-RO"/>
                  </w:rPr>
                  <w:t>Selectează facultatea</w:t>
                </w:r>
              </w:p>
            </w:tc>
          </w:sdtContent>
        </w:sdt>
      </w:tr>
      <w:tr w:rsidR="00A925B2" w:rsidTr="00295CE4">
        <w:trPr>
          <w:trHeight w:val="567"/>
        </w:trPr>
        <w:tc>
          <w:tcPr>
            <w:tcW w:w="2830" w:type="dxa"/>
            <w:vMerge/>
          </w:tcPr>
          <w:p w:rsidR="00A925B2" w:rsidRDefault="00A925B2"/>
        </w:tc>
        <w:tc>
          <w:tcPr>
            <w:tcW w:w="3211" w:type="dxa"/>
            <w:vAlign w:val="center"/>
          </w:tcPr>
          <w:p w:rsidR="00A925B2" w:rsidRPr="00BD27B3" w:rsidRDefault="00BD27B3" w:rsidP="00BD27B3">
            <w:pPr>
              <w:rPr>
                <w:rFonts w:ascii="Constantia" w:hAnsi="Constantia"/>
                <w:sz w:val="24"/>
                <w:szCs w:val="24"/>
                <w:lang w:val="ro-RO"/>
              </w:rPr>
            </w:pPr>
            <w:r>
              <w:rPr>
                <w:rFonts w:ascii="Constantia" w:hAnsi="Constantia"/>
                <w:sz w:val="24"/>
                <w:szCs w:val="24"/>
                <w:lang w:val="ro-RO"/>
              </w:rPr>
              <w:t>Facultate (altă universitate)</w:t>
            </w:r>
          </w:p>
        </w:tc>
        <w:sdt>
          <w:sdtPr>
            <w:rPr>
              <w:rFonts w:ascii="Century" w:hAnsi="Century"/>
              <w:i/>
              <w:iCs/>
              <w:sz w:val="24"/>
              <w:szCs w:val="24"/>
            </w:rPr>
            <w:alias w:val="F"/>
            <w:tag w:val="F"/>
            <w:id w:val="-1132709014"/>
            <w:placeholder>
              <w:docPart w:val="737F2A6491C64050919E813D18A4B997"/>
            </w:placeholder>
            <w:showingPlcHdr/>
            <w:text/>
          </w:sdtPr>
          <w:sdtEndPr/>
          <w:sdtContent>
            <w:tc>
              <w:tcPr>
                <w:tcW w:w="3021" w:type="dxa"/>
                <w:vAlign w:val="center"/>
              </w:tcPr>
              <w:p w:rsidR="00A925B2" w:rsidRPr="00BD27B3" w:rsidRDefault="007346EA" w:rsidP="00295CE4">
                <w:pPr>
                  <w:rPr>
                    <w:rFonts w:ascii="Century" w:hAnsi="Century"/>
                    <w:i/>
                    <w:iCs/>
                    <w:sz w:val="24"/>
                    <w:szCs w:val="24"/>
                  </w:rPr>
                </w:pPr>
                <w:r>
                  <w:rPr>
                    <w:rStyle w:val="a4"/>
                    <w:lang w:val="ro-RO"/>
                  </w:rPr>
                  <w:t>Facultatea</w:t>
                </w:r>
              </w:p>
            </w:tc>
          </w:sdtContent>
        </w:sdt>
      </w:tr>
      <w:tr w:rsidR="00BD27B3" w:rsidTr="00295CE4">
        <w:trPr>
          <w:trHeight w:val="567"/>
        </w:trPr>
        <w:tc>
          <w:tcPr>
            <w:tcW w:w="2830" w:type="dxa"/>
            <w:vMerge/>
          </w:tcPr>
          <w:p w:rsidR="00BD27B3" w:rsidRDefault="00BD27B3" w:rsidP="00BD27B3"/>
        </w:tc>
        <w:tc>
          <w:tcPr>
            <w:tcW w:w="3211" w:type="dxa"/>
            <w:vAlign w:val="center"/>
          </w:tcPr>
          <w:p w:rsidR="00BD27B3" w:rsidRPr="00BD27B3" w:rsidRDefault="00BD27B3" w:rsidP="00BD27B3">
            <w:pPr>
              <w:rPr>
                <w:rFonts w:ascii="Constantia" w:hAnsi="Constantia"/>
                <w:sz w:val="24"/>
                <w:szCs w:val="24"/>
                <w:lang w:val="ro-RO"/>
              </w:rPr>
            </w:pPr>
            <w:r>
              <w:rPr>
                <w:rFonts w:ascii="Constantia" w:hAnsi="Constantia"/>
                <w:sz w:val="24"/>
                <w:szCs w:val="24"/>
                <w:lang w:val="ro-RO"/>
              </w:rPr>
              <w:t>Ciclul</w:t>
            </w:r>
          </w:p>
        </w:tc>
        <w:sdt>
          <w:sdtPr>
            <w:rPr>
              <w:rFonts w:ascii="Century" w:hAnsi="Century"/>
              <w:i/>
              <w:iCs/>
              <w:sz w:val="24"/>
              <w:szCs w:val="24"/>
            </w:rPr>
            <w:alias w:val="Alege"/>
            <w:tag w:val="Alege"/>
            <w:id w:val="-1299296219"/>
            <w:placeholder>
              <w:docPart w:val="2068CCB45EF34276962CFA81B92055C9"/>
            </w:placeholder>
            <w:showingPlcHdr/>
            <w:comboBox>
              <w:listItem w:displayText="Licenta" w:value="Licenta"/>
              <w:listItem w:displayText="Master" w:value="Master"/>
            </w:comboBox>
          </w:sdtPr>
          <w:sdtEndPr/>
          <w:sdtContent>
            <w:tc>
              <w:tcPr>
                <w:tcW w:w="3021" w:type="dxa"/>
                <w:vAlign w:val="center"/>
              </w:tcPr>
              <w:p w:rsidR="00BD27B3" w:rsidRPr="00BD27B3" w:rsidRDefault="00071DF1" w:rsidP="00BD27B3">
                <w:pPr>
                  <w:rPr>
                    <w:rFonts w:ascii="Century" w:hAnsi="Century"/>
                    <w:i/>
                    <w:iCs/>
                    <w:sz w:val="24"/>
                    <w:szCs w:val="24"/>
                  </w:rPr>
                </w:pPr>
                <w:r>
                  <w:rPr>
                    <w:rStyle w:val="a4"/>
                    <w:lang w:val="ro-RO"/>
                  </w:rPr>
                  <w:t>Selecteaza ciclul</w:t>
                </w:r>
              </w:p>
            </w:tc>
          </w:sdtContent>
        </w:sdt>
      </w:tr>
      <w:tr w:rsidR="00BD27B3" w:rsidTr="00295CE4">
        <w:trPr>
          <w:trHeight w:val="567"/>
        </w:trPr>
        <w:tc>
          <w:tcPr>
            <w:tcW w:w="2830" w:type="dxa"/>
            <w:vMerge/>
          </w:tcPr>
          <w:p w:rsidR="00BD27B3" w:rsidRDefault="00BD27B3" w:rsidP="00BD27B3"/>
        </w:tc>
        <w:tc>
          <w:tcPr>
            <w:tcW w:w="3211" w:type="dxa"/>
            <w:vAlign w:val="center"/>
          </w:tcPr>
          <w:p w:rsidR="00BD27B3" w:rsidRPr="00BD27B3" w:rsidRDefault="00BD27B3" w:rsidP="00BD27B3">
            <w:pPr>
              <w:rPr>
                <w:rFonts w:ascii="Constantia" w:hAnsi="Constantia"/>
                <w:sz w:val="24"/>
                <w:szCs w:val="24"/>
                <w:lang w:val="ro-RO"/>
              </w:rPr>
            </w:pPr>
            <w:r>
              <w:rPr>
                <w:rFonts w:ascii="Constantia" w:hAnsi="Constantia"/>
                <w:sz w:val="24"/>
                <w:szCs w:val="24"/>
                <w:lang w:val="ro-RO"/>
              </w:rPr>
              <w:t>Specialitate</w:t>
            </w:r>
          </w:p>
        </w:tc>
        <w:sdt>
          <w:sdtPr>
            <w:rPr>
              <w:rFonts w:ascii="Century" w:hAnsi="Century"/>
              <w:i/>
              <w:iCs/>
              <w:sz w:val="24"/>
              <w:szCs w:val="24"/>
            </w:rPr>
            <w:alias w:val="Specialitatea"/>
            <w:tag w:val="Specialitatea"/>
            <w:id w:val="-851411611"/>
            <w:placeholder>
              <w:docPart w:val="9EF177E977FA494784CCFDD485EFB7A9"/>
            </w:placeholder>
            <w:showingPlcHdr/>
            <w:text/>
          </w:sdtPr>
          <w:sdtEndPr/>
          <w:sdtContent>
            <w:tc>
              <w:tcPr>
                <w:tcW w:w="3021" w:type="dxa"/>
                <w:vAlign w:val="center"/>
              </w:tcPr>
              <w:p w:rsidR="00BD27B3" w:rsidRPr="00BD27B3" w:rsidRDefault="00071DF1" w:rsidP="00BD27B3">
                <w:pPr>
                  <w:rPr>
                    <w:rFonts w:ascii="Century" w:hAnsi="Century"/>
                    <w:i/>
                    <w:iCs/>
                    <w:sz w:val="24"/>
                    <w:szCs w:val="24"/>
                  </w:rPr>
                </w:pPr>
                <w:r>
                  <w:rPr>
                    <w:rStyle w:val="a4"/>
                    <w:lang w:val="ro-RO"/>
                  </w:rPr>
                  <w:t>Specialitatea</w:t>
                </w:r>
              </w:p>
            </w:tc>
          </w:sdtContent>
        </w:sdt>
      </w:tr>
      <w:tr w:rsidR="00BD27B3" w:rsidTr="00295CE4">
        <w:trPr>
          <w:trHeight w:val="567"/>
        </w:trPr>
        <w:tc>
          <w:tcPr>
            <w:tcW w:w="2830" w:type="dxa"/>
            <w:vMerge/>
          </w:tcPr>
          <w:p w:rsidR="00BD27B3" w:rsidRDefault="00BD27B3" w:rsidP="00BD27B3"/>
        </w:tc>
        <w:tc>
          <w:tcPr>
            <w:tcW w:w="3211" w:type="dxa"/>
            <w:vAlign w:val="center"/>
          </w:tcPr>
          <w:p w:rsidR="00BD27B3" w:rsidRPr="00BD27B3" w:rsidRDefault="00BD27B3" w:rsidP="00BD27B3">
            <w:pPr>
              <w:rPr>
                <w:rFonts w:ascii="Constantia" w:hAnsi="Constantia"/>
                <w:sz w:val="24"/>
                <w:szCs w:val="24"/>
                <w:lang w:val="ro-RO"/>
              </w:rPr>
            </w:pPr>
            <w:r>
              <w:rPr>
                <w:rFonts w:ascii="Constantia" w:hAnsi="Constantia"/>
                <w:sz w:val="24"/>
                <w:szCs w:val="24"/>
                <w:lang w:val="ro-RO"/>
              </w:rPr>
              <w:t>Tema comunicării</w:t>
            </w:r>
          </w:p>
        </w:tc>
        <w:sdt>
          <w:sdtPr>
            <w:rPr>
              <w:rFonts w:ascii="Century" w:hAnsi="Century"/>
              <w:i/>
              <w:iCs/>
              <w:sz w:val="24"/>
              <w:szCs w:val="24"/>
            </w:rPr>
            <w:alias w:val="tema"/>
            <w:tag w:val="tema"/>
            <w:id w:val="1482972065"/>
            <w:placeholder>
              <w:docPart w:val="DFDCA99403894D01A4DA40C9B8DE8DC0"/>
            </w:placeholder>
            <w:showingPlcHdr/>
            <w:text/>
          </w:sdtPr>
          <w:sdtEndPr/>
          <w:sdtContent>
            <w:tc>
              <w:tcPr>
                <w:tcW w:w="3021" w:type="dxa"/>
                <w:vAlign w:val="center"/>
              </w:tcPr>
              <w:p w:rsidR="00BD27B3" w:rsidRPr="00BD27B3" w:rsidRDefault="00071DF1" w:rsidP="00BD27B3">
                <w:pPr>
                  <w:rPr>
                    <w:rFonts w:ascii="Century" w:hAnsi="Century"/>
                    <w:i/>
                    <w:iCs/>
                    <w:sz w:val="24"/>
                    <w:szCs w:val="24"/>
                  </w:rPr>
                </w:pPr>
                <w:r>
                  <w:rPr>
                    <w:rStyle w:val="a4"/>
                    <w:lang w:val="ro-RO"/>
                  </w:rPr>
                  <w:t>Tema comunicarii</w:t>
                </w:r>
              </w:p>
            </w:tc>
          </w:sdtContent>
        </w:sdt>
      </w:tr>
      <w:tr w:rsidR="00BD27B3" w:rsidTr="00295CE4">
        <w:trPr>
          <w:trHeight w:val="567"/>
        </w:trPr>
        <w:tc>
          <w:tcPr>
            <w:tcW w:w="2830" w:type="dxa"/>
            <w:vMerge/>
          </w:tcPr>
          <w:p w:rsidR="00BD27B3" w:rsidRDefault="00BD27B3" w:rsidP="00BD27B3"/>
        </w:tc>
        <w:tc>
          <w:tcPr>
            <w:tcW w:w="3211" w:type="dxa"/>
            <w:vAlign w:val="center"/>
          </w:tcPr>
          <w:p w:rsidR="00BD27B3" w:rsidRPr="00295CE4" w:rsidRDefault="00BD27B3" w:rsidP="00BD27B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  <w:lang w:val="ro-RO"/>
              </w:rPr>
              <w:t>Conducător științific</w:t>
            </w:r>
          </w:p>
        </w:tc>
        <w:sdt>
          <w:sdtPr>
            <w:rPr>
              <w:rFonts w:ascii="Century" w:hAnsi="Century"/>
              <w:i/>
              <w:iCs/>
              <w:sz w:val="24"/>
              <w:szCs w:val="24"/>
            </w:rPr>
            <w:id w:val="1037399187"/>
            <w:placeholder>
              <w:docPart w:val="57663F5759EE4C9E9BB915F323BEDD00"/>
            </w:placeholder>
            <w:showingPlcHdr/>
            <w:text/>
          </w:sdtPr>
          <w:sdtEndPr/>
          <w:sdtContent>
            <w:tc>
              <w:tcPr>
                <w:tcW w:w="3021" w:type="dxa"/>
                <w:vAlign w:val="center"/>
              </w:tcPr>
              <w:p w:rsidR="00BD27B3" w:rsidRPr="00BD27B3" w:rsidRDefault="00071DF1" w:rsidP="00BD27B3">
                <w:pPr>
                  <w:rPr>
                    <w:rFonts w:ascii="Century" w:hAnsi="Century"/>
                    <w:i/>
                    <w:iCs/>
                    <w:sz w:val="24"/>
                    <w:szCs w:val="24"/>
                  </w:rPr>
                </w:pPr>
                <w:r>
                  <w:rPr>
                    <w:rStyle w:val="a4"/>
                    <w:lang w:val="ro-RO"/>
                  </w:rPr>
                  <w:t>NP Cond științific</w:t>
                </w:r>
              </w:p>
            </w:tc>
          </w:sdtContent>
        </w:sdt>
      </w:tr>
      <w:tr w:rsidR="00A925B2" w:rsidTr="00A925B2">
        <w:trPr>
          <w:trHeight w:val="454"/>
        </w:trPr>
        <w:tc>
          <w:tcPr>
            <w:tcW w:w="9062" w:type="dxa"/>
            <w:gridSpan w:val="3"/>
            <w:shd w:val="clear" w:color="auto" w:fill="A8D08D" w:themeFill="accent6" w:themeFillTint="99"/>
          </w:tcPr>
          <w:p w:rsidR="00A925B2" w:rsidRDefault="00A925B2"/>
        </w:tc>
      </w:tr>
    </w:tbl>
    <w:p w:rsidR="00223AC0" w:rsidRDefault="00223AC0"/>
    <w:sectPr w:rsidR="00223AC0" w:rsidSect="00A37CB7">
      <w:pgSz w:w="11907" w:h="11907" w:code="9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9F4"/>
    <w:rsid w:val="00071DF1"/>
    <w:rsid w:val="000D19F4"/>
    <w:rsid w:val="000F6836"/>
    <w:rsid w:val="00223AC0"/>
    <w:rsid w:val="00295CE4"/>
    <w:rsid w:val="007346EA"/>
    <w:rsid w:val="00A37CB7"/>
    <w:rsid w:val="00A925B2"/>
    <w:rsid w:val="00BD27B3"/>
    <w:rsid w:val="00CD7559"/>
    <w:rsid w:val="00D059ED"/>
    <w:rsid w:val="00DE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9EEAF"/>
  <w15:chartTrackingRefBased/>
  <w15:docId w15:val="{B0D5C843-1F24-43DE-906D-BB31E4223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7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95C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fessional\Desktop\Laborator7_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909FAD5DB994FC78E445166CDEE74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ABBC7A-502F-45E0-9A80-A7C867485776}"/>
      </w:docPartPr>
      <w:docPartBody>
        <w:p w:rsidR="00000000" w:rsidRDefault="00427985">
          <w:pPr>
            <w:pStyle w:val="3909FAD5DB994FC78E445166CDEE74CE"/>
          </w:pPr>
          <w:r w:rsidRPr="001923D1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75E34E92F341D1919762B1C3596C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D3D1FD-097B-4081-ABC0-B3918B291A70}"/>
      </w:docPartPr>
      <w:docPartBody>
        <w:p w:rsidR="00000000" w:rsidRDefault="00427985">
          <w:pPr>
            <w:pStyle w:val="5075E34E92F341D1919762B1C3596C3A"/>
          </w:pPr>
          <w:r>
            <w:rPr>
              <w:rStyle w:val="a3"/>
              <w:lang w:val="ro-RO"/>
            </w:rPr>
            <w:t>Inserează numele</w:t>
          </w:r>
        </w:p>
      </w:docPartBody>
    </w:docPart>
    <w:docPart>
      <w:docPartPr>
        <w:name w:val="2221B6789C98475A819D73BF8C4C7E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19D57A-AE9F-4C77-BC31-9784A84CE84C}"/>
      </w:docPartPr>
      <w:docPartBody>
        <w:p w:rsidR="00000000" w:rsidRDefault="00427985">
          <w:pPr>
            <w:pStyle w:val="2221B6789C98475A819D73BF8C4C7EAD"/>
          </w:pPr>
          <w:r>
            <w:rPr>
              <w:rStyle w:val="a3"/>
              <w:lang w:val="ro-RO"/>
            </w:rPr>
            <w:t>Prenume</w:t>
          </w:r>
        </w:p>
      </w:docPartBody>
    </w:docPart>
    <w:docPart>
      <w:docPartPr>
        <w:name w:val="45E056DF7A64436F9DE58D7BE93C42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5BE811-9395-439D-9916-7A6ED3356019}"/>
      </w:docPartPr>
      <w:docPartBody>
        <w:p w:rsidR="00000000" w:rsidRDefault="00427985">
          <w:pPr>
            <w:pStyle w:val="45E056DF7A64436F9DE58D7BE93C4282"/>
          </w:pPr>
          <w:r>
            <w:rPr>
              <w:rStyle w:val="a3"/>
              <w:lang w:val="ro-RO"/>
            </w:rPr>
            <w:t>Data</w:t>
          </w:r>
        </w:p>
      </w:docPartBody>
    </w:docPart>
    <w:docPart>
      <w:docPartPr>
        <w:name w:val="D4FEB31426434FE3AD314816BEB79E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14A8C9-4FA6-4D9F-BFED-C0735C67DE57}"/>
      </w:docPartPr>
      <w:docPartBody>
        <w:p w:rsidR="00000000" w:rsidRDefault="00427985">
          <w:pPr>
            <w:pStyle w:val="D4FEB31426434FE3AD314816BEB79E32"/>
          </w:pPr>
          <w:r>
            <w:rPr>
              <w:rStyle w:val="a3"/>
              <w:lang w:val="ro-RO"/>
            </w:rPr>
            <w:t>Universitatea de studiu</w:t>
          </w:r>
        </w:p>
      </w:docPartBody>
    </w:docPart>
    <w:docPart>
      <w:docPartPr>
        <w:name w:val="0026D2C4E8E04055B71E164C7CBF36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AF1E02-631C-426C-8A2F-9B41BE19E366}"/>
      </w:docPartPr>
      <w:docPartBody>
        <w:p w:rsidR="00000000" w:rsidRDefault="00427985">
          <w:pPr>
            <w:pStyle w:val="0026D2C4E8E04055B71E164C7CBF3673"/>
          </w:pPr>
          <w:r>
            <w:rPr>
              <w:rStyle w:val="a3"/>
              <w:lang w:val="ro-RO"/>
            </w:rPr>
            <w:t>Selectează facultatea</w:t>
          </w:r>
        </w:p>
      </w:docPartBody>
    </w:docPart>
    <w:docPart>
      <w:docPartPr>
        <w:name w:val="737F2A6491C64050919E813D18A4B9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4217D2-D040-4EFD-B159-53E0E88E2BD0}"/>
      </w:docPartPr>
      <w:docPartBody>
        <w:p w:rsidR="00000000" w:rsidRDefault="00427985">
          <w:pPr>
            <w:pStyle w:val="737F2A6491C64050919E813D18A4B997"/>
          </w:pPr>
          <w:r>
            <w:rPr>
              <w:rStyle w:val="a3"/>
              <w:lang w:val="ro-RO"/>
            </w:rPr>
            <w:t>Facultatea</w:t>
          </w:r>
        </w:p>
      </w:docPartBody>
    </w:docPart>
    <w:docPart>
      <w:docPartPr>
        <w:name w:val="2068CCB45EF34276962CFA81B92055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A52B2A-FAAF-44EF-BED1-D5218678D9C6}"/>
      </w:docPartPr>
      <w:docPartBody>
        <w:p w:rsidR="00000000" w:rsidRDefault="00427985">
          <w:pPr>
            <w:pStyle w:val="2068CCB45EF34276962CFA81B92055C9"/>
          </w:pPr>
          <w:r>
            <w:rPr>
              <w:rStyle w:val="a3"/>
              <w:lang w:val="ro-RO"/>
            </w:rPr>
            <w:t>Selecteaza ciclul</w:t>
          </w:r>
        </w:p>
      </w:docPartBody>
    </w:docPart>
    <w:docPart>
      <w:docPartPr>
        <w:name w:val="9EF177E977FA494784CCFDD485EFB7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B4BED9-E36C-45E6-893F-83E3DAC6BE25}"/>
      </w:docPartPr>
      <w:docPartBody>
        <w:p w:rsidR="00000000" w:rsidRDefault="00427985">
          <w:pPr>
            <w:pStyle w:val="9EF177E977FA494784CCFDD485EFB7A9"/>
          </w:pPr>
          <w:r>
            <w:rPr>
              <w:rStyle w:val="a3"/>
              <w:lang w:val="ro-RO"/>
            </w:rPr>
            <w:t>Specialitatea</w:t>
          </w:r>
        </w:p>
      </w:docPartBody>
    </w:docPart>
    <w:docPart>
      <w:docPartPr>
        <w:name w:val="DFDCA99403894D01A4DA40C9B8DE8D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95FF99-D9DD-4E21-9315-23C5276D7628}"/>
      </w:docPartPr>
      <w:docPartBody>
        <w:p w:rsidR="00000000" w:rsidRDefault="00427985">
          <w:pPr>
            <w:pStyle w:val="DFDCA99403894D01A4DA40C9B8DE8DC0"/>
          </w:pPr>
          <w:r>
            <w:rPr>
              <w:rStyle w:val="a3"/>
              <w:lang w:val="ro-RO"/>
            </w:rPr>
            <w:t>Tema comunicarii</w:t>
          </w:r>
        </w:p>
      </w:docPartBody>
    </w:docPart>
    <w:docPart>
      <w:docPartPr>
        <w:name w:val="57663F5759EE4C9E9BB915F323BEDD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D3E729-21F1-4B6B-90A4-A7B965BE528C}"/>
      </w:docPartPr>
      <w:docPartBody>
        <w:p w:rsidR="00000000" w:rsidRDefault="00427985">
          <w:pPr>
            <w:pStyle w:val="57663F5759EE4C9E9BB915F323BEDD00"/>
          </w:pPr>
          <w:r>
            <w:rPr>
              <w:rStyle w:val="a3"/>
              <w:lang w:val="ro-RO"/>
            </w:rPr>
            <w:t>NP Cond științific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85"/>
    <w:rsid w:val="0042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909FAD5DB994FC78E445166CDEE74CE">
    <w:name w:val="3909FAD5DB994FC78E445166CDEE74CE"/>
  </w:style>
  <w:style w:type="paragraph" w:customStyle="1" w:styleId="5075E34E92F341D1919762B1C3596C3A">
    <w:name w:val="5075E34E92F341D1919762B1C3596C3A"/>
  </w:style>
  <w:style w:type="paragraph" w:customStyle="1" w:styleId="2221B6789C98475A819D73BF8C4C7EAD">
    <w:name w:val="2221B6789C98475A819D73BF8C4C7EAD"/>
  </w:style>
  <w:style w:type="paragraph" w:customStyle="1" w:styleId="45E056DF7A64436F9DE58D7BE93C4282">
    <w:name w:val="45E056DF7A64436F9DE58D7BE93C4282"/>
  </w:style>
  <w:style w:type="paragraph" w:customStyle="1" w:styleId="D4FEB31426434FE3AD314816BEB79E32">
    <w:name w:val="D4FEB31426434FE3AD314816BEB79E32"/>
  </w:style>
  <w:style w:type="paragraph" w:customStyle="1" w:styleId="0026D2C4E8E04055B71E164C7CBF3673">
    <w:name w:val="0026D2C4E8E04055B71E164C7CBF3673"/>
  </w:style>
  <w:style w:type="paragraph" w:customStyle="1" w:styleId="737F2A6491C64050919E813D18A4B997">
    <w:name w:val="737F2A6491C64050919E813D18A4B997"/>
  </w:style>
  <w:style w:type="paragraph" w:customStyle="1" w:styleId="2068CCB45EF34276962CFA81B92055C9">
    <w:name w:val="2068CCB45EF34276962CFA81B92055C9"/>
  </w:style>
  <w:style w:type="paragraph" w:customStyle="1" w:styleId="9EF177E977FA494784CCFDD485EFB7A9">
    <w:name w:val="9EF177E977FA494784CCFDD485EFB7A9"/>
  </w:style>
  <w:style w:type="paragraph" w:customStyle="1" w:styleId="DFDCA99403894D01A4DA40C9B8DE8DC0">
    <w:name w:val="DFDCA99403894D01A4DA40C9B8DE8DC0"/>
  </w:style>
  <w:style w:type="paragraph" w:customStyle="1" w:styleId="57663F5759EE4C9E9BB915F323BEDD00">
    <w:name w:val="57663F5759EE4C9E9BB915F323BEDD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Laborator7_3</Template>
  <TotalTime>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2021-10-18T08:44:00Z</dcterms:created>
  <dcterms:modified xsi:type="dcterms:W3CDTF">2021-10-18T08:45:00Z</dcterms:modified>
</cp:coreProperties>
</file>