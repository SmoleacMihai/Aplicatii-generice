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99FF"/>
  <w:body>
    <w:tbl>
      <w:tblPr>
        <w:tblStyle w:val="Tabelgril"/>
        <w:tblW w:w="15126" w:type="dxa"/>
        <w:tblInd w:w="-147" w:type="dxa"/>
        <w:tblLook w:val="04A0" w:firstRow="1" w:lastRow="0" w:firstColumn="1" w:lastColumn="0" w:noHBand="0" w:noVBand="1"/>
      </w:tblPr>
      <w:tblGrid>
        <w:gridCol w:w="3176"/>
        <w:gridCol w:w="8666"/>
        <w:gridCol w:w="3284"/>
      </w:tblGrid>
      <w:tr w:rsidR="008A49E6" w14:paraId="36956A75" w14:textId="77777777" w:rsidTr="00EC303B">
        <w:trPr>
          <w:trHeight w:val="1417"/>
        </w:trPr>
        <w:tc>
          <w:tcPr>
            <w:tcW w:w="15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33FF"/>
            <w:vAlign w:val="center"/>
          </w:tcPr>
          <w:p w14:paraId="4495817D" w14:textId="77777777" w:rsidR="008A49E6" w:rsidRPr="001B1591" w:rsidRDefault="001B1591" w:rsidP="001B1591">
            <w:pPr>
              <w:jc w:val="center"/>
              <w:rPr>
                <w:rFonts w:ascii="Candara" w:hAnsi="Candara"/>
                <w:b/>
                <w:i/>
                <w:color w:val="FFFFFF" w:themeColor="background1"/>
                <w:sz w:val="60"/>
                <w:lang w:val="en-US"/>
              </w:rPr>
            </w:pPr>
            <w:r>
              <w:rPr>
                <w:rFonts w:ascii="Candara" w:hAnsi="Candara"/>
                <w:b/>
                <w:i/>
                <w:color w:val="FFFFFF" w:themeColor="background1"/>
                <w:sz w:val="60"/>
                <w:lang w:val="en-US"/>
              </w:rPr>
              <w:t>Denumirea companiei</w:t>
            </w:r>
          </w:p>
        </w:tc>
      </w:tr>
      <w:tr w:rsidR="001B1591" w14:paraId="07F6D693" w14:textId="77777777" w:rsidTr="00EC303B">
        <w:trPr>
          <w:trHeight w:val="1417"/>
        </w:trPr>
        <w:tc>
          <w:tcPr>
            <w:tcW w:w="31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21E060" w14:textId="77777777" w:rsidR="001B1591" w:rsidRDefault="001B1591">
            <w:r>
              <w:rPr>
                <w:noProof/>
              </w:rPr>
              <w:drawing>
                <wp:inline distT="0" distB="0" distL="0" distR="0" wp14:anchorId="4059E717" wp14:editId="540325BC">
                  <wp:extent cx="4729237" cy="1880090"/>
                  <wp:effectExtent l="0" t="4127" r="0" b="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745979" cy="188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Candara" w:hAnsi="Candara"/>
              <w:i/>
              <w:color w:val="9933FF"/>
              <w:sz w:val="52"/>
              <w:lang w:val="en-US"/>
            </w:rPr>
            <w:id w:val="1458767739"/>
            <w:lock w:val="sdtContentLocked"/>
            <w:placeholder>
              <w:docPart w:val="852A921AC8C048A68E643E7690CC547E"/>
            </w:placeholder>
            <w:text/>
          </w:sdtPr>
          <w:sdtEndPr/>
          <w:sdtContent>
            <w:tc>
              <w:tcPr>
                <w:tcW w:w="869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7A97C7F" w14:textId="77777777" w:rsidR="001B1591" w:rsidRPr="00EC303B" w:rsidRDefault="00EC303B" w:rsidP="00EC303B">
                <w:pPr>
                  <w:jc w:val="center"/>
                  <w:rPr>
                    <w:rFonts w:ascii="Candara" w:hAnsi="Candara"/>
                    <w:i/>
                    <w:color w:val="9933FF"/>
                    <w:sz w:val="52"/>
                    <w:lang w:val="en-US"/>
                  </w:rPr>
                </w:pPr>
                <w:r w:rsidRPr="002B06CB">
                  <w:rPr>
                    <w:rFonts w:ascii="Candara" w:hAnsi="Candara"/>
                    <w:i/>
                    <w:color w:val="9933FF"/>
                    <w:sz w:val="52"/>
                    <w:lang w:val="en-US"/>
                  </w:rPr>
                  <w:t>Cel mai bun angajat al semestrului</w:t>
                </w:r>
              </w:p>
            </w:tc>
          </w:sdtContent>
        </w:sdt>
        <w:tc>
          <w:tcPr>
            <w:tcW w:w="32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19E1C2" w14:textId="77777777" w:rsidR="001B1591" w:rsidRDefault="001B1591" w:rsidP="008A49E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7CB88F9" wp14:editId="76526C9B">
                  <wp:extent cx="4716430" cy="1944370"/>
                  <wp:effectExtent l="0" t="4762" r="3492" b="3493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726893" cy="1948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91" w14:paraId="703C93E6" w14:textId="77777777" w:rsidTr="00EC303B">
        <w:trPr>
          <w:trHeight w:val="1417"/>
        </w:trPr>
        <w:tc>
          <w:tcPr>
            <w:tcW w:w="31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28C10" w14:textId="77777777" w:rsidR="001B1591" w:rsidRDefault="001B1591"/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</w:tcPr>
          <w:p w14:paraId="4814004D" w14:textId="77777777" w:rsidR="001B1591" w:rsidRPr="00EC303B" w:rsidRDefault="00EC303B" w:rsidP="00EC303B">
            <w:pPr>
              <w:jc w:val="center"/>
              <w:rPr>
                <w:rFonts w:ascii="Candara" w:hAnsi="Candara"/>
                <w:b/>
                <w:color w:val="660066"/>
                <w:sz w:val="52"/>
                <w:lang w:val="en-US"/>
              </w:rPr>
            </w:pPr>
            <w:r>
              <w:rPr>
                <w:rFonts w:ascii="Candara" w:hAnsi="Candara"/>
                <w:b/>
                <w:color w:val="660066"/>
                <w:sz w:val="52"/>
                <w:lang w:val="en-US"/>
              </w:rPr>
              <w:t>Nume/Prenumele</w:t>
            </w:r>
          </w:p>
        </w:tc>
        <w:tc>
          <w:tcPr>
            <w:tcW w:w="32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C768B" w14:textId="77777777" w:rsidR="001B1591" w:rsidRDefault="001B1591"/>
        </w:tc>
      </w:tr>
      <w:tr w:rsidR="001B1591" w14:paraId="6FB4DD11" w14:textId="77777777" w:rsidTr="00EC303B">
        <w:trPr>
          <w:trHeight w:val="1417"/>
        </w:trPr>
        <w:tc>
          <w:tcPr>
            <w:tcW w:w="31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2E3DA" w14:textId="77777777" w:rsidR="001B1591" w:rsidRDefault="001B1591"/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</w:tcPr>
          <w:p w14:paraId="0CEC016F" w14:textId="77777777" w:rsidR="001B1591" w:rsidRPr="00EC303B" w:rsidRDefault="00EC303B" w:rsidP="00EC303B">
            <w:pPr>
              <w:jc w:val="center"/>
              <w:rPr>
                <w:rFonts w:ascii="Candara" w:hAnsi="Candara"/>
                <w:color w:val="9933FF"/>
                <w:sz w:val="52"/>
                <w:lang w:val="en-US"/>
              </w:rPr>
            </w:pPr>
            <w:r>
              <w:rPr>
                <w:rFonts w:ascii="Candara" w:hAnsi="Candara"/>
                <w:color w:val="9933FF"/>
                <w:sz w:val="52"/>
                <w:lang w:val="en-US"/>
              </w:rPr>
              <w:t>Data</w:t>
            </w:r>
          </w:p>
        </w:tc>
        <w:tc>
          <w:tcPr>
            <w:tcW w:w="32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FADA1" w14:textId="77777777" w:rsidR="001B1591" w:rsidRDefault="001B1591"/>
        </w:tc>
      </w:tr>
      <w:tr w:rsidR="001B1591" w:rsidRPr="00EC303B" w14:paraId="6629003E" w14:textId="77777777" w:rsidTr="00EC303B">
        <w:trPr>
          <w:trHeight w:val="1417"/>
        </w:trPr>
        <w:tc>
          <w:tcPr>
            <w:tcW w:w="31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1BE61" w14:textId="77777777" w:rsidR="001B1591" w:rsidRDefault="001B1591"/>
        </w:tc>
        <w:sdt>
          <w:sdtPr>
            <w:rPr>
              <w:rFonts w:ascii="Candara" w:hAnsi="Candara"/>
              <w:b/>
              <w:color w:val="660066"/>
              <w:sz w:val="52"/>
              <w:lang w:val="en-US"/>
            </w:rPr>
            <w:id w:val="-1566171366"/>
            <w:lock w:val="sdtContentLocked"/>
            <w:placeholder>
              <w:docPart w:val="852A921AC8C048A68E643E7690CC547E"/>
            </w:placeholder>
            <w:text/>
          </w:sdtPr>
          <w:sdtEndPr/>
          <w:sdtContent>
            <w:tc>
              <w:tcPr>
                <w:tcW w:w="869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5A41439D" w14:textId="77777777" w:rsidR="001B1591" w:rsidRPr="00EC303B" w:rsidRDefault="00EC303B" w:rsidP="00EC303B">
                <w:pPr>
                  <w:jc w:val="center"/>
                  <w:rPr>
                    <w:rFonts w:ascii="Candara" w:hAnsi="Candara"/>
                    <w:b/>
                    <w:color w:val="660066"/>
                    <w:sz w:val="52"/>
                    <w:lang w:val="en-US"/>
                  </w:rPr>
                </w:pPr>
                <w:r w:rsidRPr="00EC303B">
                  <w:rPr>
                    <w:rFonts w:ascii="Candara" w:hAnsi="Candara"/>
                    <w:b/>
                    <w:color w:val="660066"/>
                    <w:sz w:val="52"/>
                    <w:lang w:val="en-US"/>
                  </w:rPr>
                  <w:t>Pentru merite deosebite in cadrul companie</w:t>
                </w:r>
                <w:r>
                  <w:rPr>
                    <w:rFonts w:ascii="Candara" w:hAnsi="Candara"/>
                    <w:b/>
                    <w:color w:val="660066"/>
                    <w:sz w:val="52"/>
                    <w:lang w:val="en-US"/>
                  </w:rPr>
                  <w:t>i</w:t>
                </w:r>
              </w:p>
            </w:tc>
          </w:sdtContent>
        </w:sdt>
        <w:tc>
          <w:tcPr>
            <w:tcW w:w="32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CBB69A" w14:textId="77777777" w:rsidR="001B1591" w:rsidRPr="00EC303B" w:rsidRDefault="001B1591">
            <w:pPr>
              <w:rPr>
                <w:lang w:val="en-US"/>
              </w:rPr>
            </w:pPr>
          </w:p>
        </w:tc>
      </w:tr>
      <w:tr w:rsidR="001B1591" w:rsidRPr="00EC303B" w14:paraId="44733DF8" w14:textId="77777777" w:rsidTr="00EC303B">
        <w:trPr>
          <w:trHeight w:val="1701"/>
        </w:trPr>
        <w:tc>
          <w:tcPr>
            <w:tcW w:w="315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B439B" w14:textId="77777777" w:rsidR="001B1591" w:rsidRPr="00EC303B" w:rsidRDefault="001B1591">
            <w:pPr>
              <w:rPr>
                <w:lang w:val="en-US"/>
              </w:rPr>
            </w:pPr>
          </w:p>
        </w:tc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D7F87" w14:textId="77777777" w:rsidR="001B1591" w:rsidRPr="00EC303B" w:rsidRDefault="00EC303B" w:rsidP="00EC303B">
            <w:pPr>
              <w:rPr>
                <w:rFonts w:ascii="Century Gothic" w:hAnsi="Century Gothic"/>
                <w:b/>
                <w:color w:val="660066"/>
                <w:sz w:val="36"/>
                <w:lang w:val="en-US"/>
              </w:rPr>
            </w:pPr>
            <w:r>
              <w:rPr>
                <w:rFonts w:ascii="Century Gothic" w:hAnsi="Century Gothic"/>
                <w:b/>
                <w:color w:val="660066"/>
                <w:sz w:val="36"/>
                <w:lang w:val="en-US"/>
              </w:rPr>
              <w:t>Director_______________________________________</w:t>
            </w:r>
          </w:p>
        </w:tc>
        <w:tc>
          <w:tcPr>
            <w:tcW w:w="327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23F4E" w14:textId="77777777" w:rsidR="001B1591" w:rsidRPr="00EC303B" w:rsidRDefault="001B1591">
            <w:pPr>
              <w:rPr>
                <w:lang w:val="en-US"/>
              </w:rPr>
            </w:pPr>
          </w:p>
        </w:tc>
      </w:tr>
    </w:tbl>
    <w:p w14:paraId="141D3A7F" w14:textId="77777777" w:rsidR="00162993" w:rsidRPr="00EC303B" w:rsidRDefault="00162993">
      <w:pPr>
        <w:rPr>
          <w:lang w:val="en-US"/>
        </w:rPr>
      </w:pPr>
    </w:p>
    <w:sectPr w:rsidR="00162993" w:rsidRPr="00EC303B" w:rsidSect="001B1591">
      <w:pgSz w:w="16838" w:h="11906" w:orient="landscape" w:code="9"/>
      <w:pgMar w:top="851" w:right="851" w:bottom="851" w:left="851" w:header="709" w:footer="709" w:gutter="0"/>
      <w:pgBorders w:offsetFrom="page">
        <w:top w:val="threeDEmboss" w:sz="24" w:space="24" w:color="9933FF"/>
        <w:left w:val="threeDEmboss" w:sz="24" w:space="24" w:color="9933FF"/>
        <w:bottom w:val="threeDEngrave" w:sz="24" w:space="24" w:color="9933FF"/>
        <w:right w:val="threeDEngrave" w:sz="24" w:space="24" w:color="9933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6C4F" w14:textId="77777777" w:rsidR="004E020C" w:rsidRDefault="004E020C" w:rsidP="001B1591">
      <w:pPr>
        <w:spacing w:after="0" w:line="240" w:lineRule="auto"/>
      </w:pPr>
      <w:r>
        <w:separator/>
      </w:r>
    </w:p>
  </w:endnote>
  <w:endnote w:type="continuationSeparator" w:id="0">
    <w:p w14:paraId="40A98FB9" w14:textId="77777777" w:rsidR="004E020C" w:rsidRDefault="004E020C" w:rsidP="001B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3E3A" w14:textId="77777777" w:rsidR="004E020C" w:rsidRDefault="004E020C" w:rsidP="001B1591">
      <w:pPr>
        <w:spacing w:after="0" w:line="240" w:lineRule="auto"/>
      </w:pPr>
      <w:r>
        <w:separator/>
      </w:r>
    </w:p>
  </w:footnote>
  <w:footnote w:type="continuationSeparator" w:id="0">
    <w:p w14:paraId="235A7CEE" w14:textId="77777777" w:rsidR="004E020C" w:rsidRDefault="004E020C" w:rsidP="001B1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98"/>
    <w:rsid w:val="00162993"/>
    <w:rsid w:val="001B1591"/>
    <w:rsid w:val="004E020C"/>
    <w:rsid w:val="00552CF0"/>
    <w:rsid w:val="008A49E6"/>
    <w:rsid w:val="00AF12C2"/>
    <w:rsid w:val="00B47598"/>
    <w:rsid w:val="00EC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fuchsia,#c0f,#c9f"/>
    </o:shapedefaults>
    <o:shapelayout v:ext="edit">
      <o:idmap v:ext="edit" data="1"/>
    </o:shapelayout>
  </w:shapeDefaults>
  <w:decimalSymbol w:val=","/>
  <w:listSeparator w:val=";"/>
  <w14:docId w14:val="3E7C223A"/>
  <w15:chartTrackingRefBased/>
  <w15:docId w15:val="{B0372F8F-9867-48EA-9000-0BA0DAF9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8A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1B1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B1591"/>
  </w:style>
  <w:style w:type="paragraph" w:styleId="Subsol">
    <w:name w:val="footer"/>
    <w:basedOn w:val="Normal"/>
    <w:link w:val="SubsolCaracter"/>
    <w:uiPriority w:val="99"/>
    <w:unhideWhenUsed/>
    <w:rsid w:val="001B1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B1591"/>
  </w:style>
  <w:style w:type="character" w:styleId="Textsubstituent">
    <w:name w:val="Placeholder Text"/>
    <w:basedOn w:val="Fontdeparagrafimplicit"/>
    <w:uiPriority w:val="99"/>
    <w:semiHidden/>
    <w:rsid w:val="00EC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230\OneDrive\&#1044;&#1086;&#1082;&#1091;&#1084;&#1077;&#1085;&#1090;&#1099;\&#536;abloane%20particularizate%20Office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2A921AC8C048A68E643E7690CC5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E67F3-EF76-4741-9755-6F573CD15FE5}"/>
      </w:docPartPr>
      <w:docPartBody>
        <w:p w:rsidR="00000000" w:rsidRDefault="00FA20A0">
          <w:pPr>
            <w:pStyle w:val="852A921AC8C048A68E643E7690CC547E"/>
          </w:pPr>
          <w:r w:rsidRPr="004C7730">
            <w:rPr>
              <w:rStyle w:val="Textsubstituent"/>
            </w:rPr>
            <w:t>Faceți clic sau atingeți aici pentru a introduce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A0"/>
    <w:rsid w:val="00F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Pr>
      <w:color w:val="808080"/>
    </w:rPr>
  </w:style>
  <w:style w:type="paragraph" w:customStyle="1" w:styleId="852A921AC8C048A68E643E7690CC547E">
    <w:name w:val="852A921AC8C048A68E643E7690CC5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1</cp:revision>
  <dcterms:created xsi:type="dcterms:W3CDTF">2021-10-15T10:54:00Z</dcterms:created>
  <dcterms:modified xsi:type="dcterms:W3CDTF">2021-10-15T10:54:00Z</dcterms:modified>
</cp:coreProperties>
</file>